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2933"/>
        <w:gridCol w:w="6705"/>
      </w:tblGrid>
      <w:tr w:rsidR="00C420C8" w:rsidRPr="00655B94" w:rsidTr="00796B54">
        <w:tc>
          <w:tcPr>
            <w:tcW w:w="3023" w:type="dxa"/>
          </w:tcPr>
          <w:p w:rsidR="00D03BE4" w:rsidRPr="00655B94" w:rsidRDefault="00E279B3" w:rsidP="0060258B">
            <w:pPr>
              <w:pStyle w:val="Titre1"/>
              <w:rPr>
                <w:sz w:val="36"/>
                <w:szCs w:val="24"/>
              </w:rPr>
            </w:pPr>
            <w:bookmarkStart w:id="0" w:name="_GoBack"/>
            <w:bookmarkEnd w:id="0"/>
            <w:r w:rsidRPr="00655B94">
              <w:rPr>
                <w:sz w:val="36"/>
                <w:szCs w:val="24"/>
              </w:rPr>
              <w:t>Joan MARTINEZ</w:t>
            </w:r>
          </w:p>
          <w:p w:rsidR="0060258B" w:rsidRPr="00655B94" w:rsidRDefault="0060258B" w:rsidP="00873130">
            <w:pPr>
              <w:rPr>
                <w:sz w:val="16"/>
                <w:szCs w:val="16"/>
              </w:rPr>
            </w:pPr>
          </w:p>
          <w:p w:rsidR="00C61C4A" w:rsidRPr="00655B94" w:rsidRDefault="002320E6" w:rsidP="00781582">
            <w:pPr>
              <w:jc w:val="left"/>
              <w:rPr>
                <w:sz w:val="16"/>
                <w:szCs w:val="16"/>
              </w:rPr>
            </w:pPr>
            <w:r w:rsidRPr="00655B94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92075</wp:posOffset>
                      </wp:positionV>
                      <wp:extent cx="971550" cy="990600"/>
                      <wp:effectExtent l="19050" t="38100" r="38100" b="57150"/>
                      <wp:wrapSquare wrapText="bothSides"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990600"/>
                                <a:chOff x="0" y="0"/>
                                <a:chExt cx="981075" cy="952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75" y="9525"/>
                                  <a:ext cx="942975" cy="942975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/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  <wps:wsp>
                              <wps:cNvPr id="7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981075" cy="952500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group w14:anchorId="16744F2A" id="Groupe 10" o:spid="_x0000_s1026" style="position:absolute;margin-left:1.5pt;margin-top:7.25pt;width:76.5pt;height:78pt;z-index:251658240" coordsize="9810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" o:spid="_x0000_s1027" type="#_x0000_t75" style="position:absolute;left:285;top:95;width:9430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" strokeweight="5pt">
                        <v:stroke endcap="round"/>
                        <v:imagedata r:id="rId10" o:title=""/>
                      </v:shape>
                      <v:shape id="Forme libre 3" o:spid="_x0000_s1028" style="position:absolute;width:9810;height:9525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401993,22924;292493,57024;196569,114048;117174,190844;58439,283973;23612,390284;16528,505478;37779,616661;85003,716954;154658,802347;242612,869973;345915,915821;460432,936453;579082,929576;688582,895763;784506,838739;863606,761656;922340,668527;957463,562216;964842,447022;943296,335839;895777,235546;826712,149867;738463,82814;635160,36679;520643,15760;552224,3439;667627,32094;770634,85106;857112,159896;923816,252166;966022,358764;981075,476250;966022,593450;923816,700047;857112,792317;770634,867107;667627,920693;552224,948775;429147,948775;313153,920693;210146,867107;123667,792317;57259,700047;15053,593450;0,476250;15053,358764;57259,252166;123667,159896;210146,85106;313153,32094;429147,3439" o:connectangles="0,0,0,0,0,0,0,0,0,0,0,0,0,0,0,0,0,0,0,0,0,0,0,0,0,0,0,0,0,0,0,0,0,0,0,0,0,0,0,0,0,0,0,0,0,0,0,0,0,0,0,0"/>
                        <o:lock v:ext="edit" verticies="t"/>
                      </v:shape>
                      <w10:wrap type="square"/>
                    </v:group>
                  </w:pict>
                </mc:Fallback>
              </mc:AlternateContent>
            </w:r>
            <w:r w:rsidR="001D45FE" w:rsidRPr="00655B94">
              <w:rPr>
                <w:sz w:val="16"/>
                <w:szCs w:val="16"/>
              </w:rPr>
              <w:br/>
            </w:r>
            <w:r w:rsidR="00EE6C2E" w:rsidRPr="00655B94">
              <w:rPr>
                <w:sz w:val="16"/>
                <w:szCs w:val="16"/>
              </w:rPr>
              <w:t xml:space="preserve">37, </w:t>
            </w:r>
            <w:r w:rsidR="00D03BE4" w:rsidRPr="00655B94">
              <w:rPr>
                <w:sz w:val="16"/>
                <w:szCs w:val="16"/>
              </w:rPr>
              <w:t>A</w:t>
            </w:r>
            <w:r w:rsidR="00EE6C2E" w:rsidRPr="00655B94">
              <w:rPr>
                <w:sz w:val="16"/>
                <w:szCs w:val="16"/>
              </w:rPr>
              <w:t>llée des Alpilles</w:t>
            </w:r>
          </w:p>
          <w:p w:rsidR="00D03BE4" w:rsidRPr="00655B94" w:rsidRDefault="00D03BE4" w:rsidP="00781582">
            <w:pPr>
              <w:jc w:val="left"/>
              <w:rPr>
                <w:sz w:val="16"/>
                <w:szCs w:val="16"/>
              </w:rPr>
            </w:pPr>
            <w:r w:rsidRPr="00655B94">
              <w:rPr>
                <w:sz w:val="16"/>
                <w:szCs w:val="16"/>
              </w:rPr>
              <w:t>31770 COLOMIERS</w:t>
            </w:r>
          </w:p>
          <w:p w:rsidR="00D03BE4" w:rsidRPr="00655B94" w:rsidRDefault="0040488B" w:rsidP="00781582">
            <w:pPr>
              <w:jc w:val="left"/>
              <w:rPr>
                <w:sz w:val="16"/>
                <w:szCs w:val="16"/>
              </w:rPr>
            </w:pPr>
            <w:r w:rsidRPr="00655B94">
              <w:rPr>
                <w:sz w:val="16"/>
                <w:szCs w:val="16"/>
              </w:rPr>
              <w:t>Né le</w:t>
            </w:r>
            <w:r w:rsidR="00D03BE4" w:rsidRPr="00655B94">
              <w:rPr>
                <w:sz w:val="16"/>
                <w:szCs w:val="16"/>
              </w:rPr>
              <w:t xml:space="preserve"> </w:t>
            </w:r>
            <w:r w:rsidRPr="00655B94">
              <w:rPr>
                <w:sz w:val="16"/>
                <w:szCs w:val="16"/>
              </w:rPr>
              <w:t>0</w:t>
            </w:r>
            <w:r w:rsidR="00D03BE4" w:rsidRPr="00655B94">
              <w:rPr>
                <w:sz w:val="16"/>
                <w:szCs w:val="16"/>
              </w:rPr>
              <w:t>6</w:t>
            </w:r>
            <w:r w:rsidRPr="00655B94">
              <w:rPr>
                <w:sz w:val="16"/>
                <w:szCs w:val="16"/>
              </w:rPr>
              <w:t>/04/</w:t>
            </w:r>
            <w:r w:rsidR="00D03BE4" w:rsidRPr="00655B94">
              <w:rPr>
                <w:sz w:val="16"/>
                <w:szCs w:val="16"/>
              </w:rPr>
              <w:t>87</w:t>
            </w:r>
          </w:p>
          <w:p w:rsidR="00873130" w:rsidRPr="00655B94" w:rsidRDefault="0040488B" w:rsidP="00781582">
            <w:pPr>
              <w:jc w:val="left"/>
              <w:rPr>
                <w:sz w:val="16"/>
                <w:szCs w:val="16"/>
              </w:rPr>
            </w:pPr>
            <w:r w:rsidRPr="00655B94">
              <w:rPr>
                <w:sz w:val="16"/>
                <w:szCs w:val="16"/>
              </w:rPr>
              <w:t>Permis B</w:t>
            </w:r>
          </w:p>
          <w:p w:rsidR="00873130" w:rsidRPr="00655B94" w:rsidRDefault="00873130" w:rsidP="001D45FE">
            <w:pPr>
              <w:jc w:val="both"/>
              <w:rPr>
                <w:sz w:val="16"/>
                <w:szCs w:val="16"/>
              </w:rPr>
            </w:pPr>
          </w:p>
          <w:p w:rsidR="00C61C4A" w:rsidRPr="00655B94" w:rsidRDefault="00C61C4A" w:rsidP="00873130">
            <w:pPr>
              <w:rPr>
                <w:sz w:val="16"/>
                <w:szCs w:val="16"/>
              </w:rPr>
            </w:pPr>
            <w:r w:rsidRPr="00655B94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2096" behindDoc="1" locked="0" layoutInCell="1" allowOverlap="1" wp14:anchorId="1D7E1A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107315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49" name="Groupe 43" title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e libre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group w14:anchorId="45C18B62" id="Groupe 43" o:spid="_x0000_s1026" alt="Titre : Icône de messagerie" style="position:absolute;margin-left:0;margin-top:8.45pt;width:25.9pt;height:25.9pt;z-index:-251664384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">
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</w:p>
          <w:p w:rsidR="00C420C8" w:rsidRPr="00655B94" w:rsidRDefault="00E279B3" w:rsidP="00873130">
            <w:pPr>
              <w:rPr>
                <w:sz w:val="16"/>
                <w:szCs w:val="16"/>
              </w:rPr>
            </w:pPr>
            <w:r w:rsidRPr="00655B94">
              <w:rPr>
                <w:sz w:val="16"/>
                <w:szCs w:val="16"/>
              </w:rPr>
              <w:t>joan.martinez31@gmail.com</w:t>
            </w:r>
          </w:p>
          <w:p w:rsidR="00C420C8" w:rsidRPr="00655B94" w:rsidRDefault="00873130" w:rsidP="00C61C4A">
            <w:pPr>
              <w:pStyle w:val="Graphique"/>
              <w:rPr>
                <w:sz w:val="16"/>
                <w:szCs w:val="16"/>
              </w:rPr>
            </w:pPr>
            <w:r w:rsidRPr="00655B94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3120" behindDoc="1" locked="0" layoutInCell="1" allowOverlap="1" wp14:anchorId="101C020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189865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80" name="Groupe 37" title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e libre 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e libre 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group w14:anchorId="1C2F89DA" id="Groupe 37" o:spid="_x0000_s1026" alt="Titre : Icône de téléphone" style="position:absolute;margin-left:.3pt;margin-top:14.95pt;width:25.9pt;height:25.9pt;z-index:-25166336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">
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r w:rsidR="00C61C4A" w:rsidRPr="00655B94">
              <w:rPr>
                <w:sz w:val="16"/>
                <w:szCs w:val="16"/>
              </w:rPr>
              <w:br/>
            </w:r>
            <w:r w:rsidR="00E279B3" w:rsidRPr="00655B94">
              <w:rPr>
                <w:sz w:val="16"/>
                <w:szCs w:val="16"/>
              </w:rPr>
              <w:t>06 71 35 51 99</w:t>
            </w:r>
          </w:p>
          <w:p w:rsidR="00D03BE4" w:rsidRPr="00655B94" w:rsidRDefault="001D45FE" w:rsidP="0040488B">
            <w:pPr>
              <w:pStyle w:val="Graphique"/>
              <w:rPr>
                <w:rStyle w:val="Lienhypertexte"/>
                <w:sz w:val="14"/>
                <w:szCs w:val="14"/>
              </w:rPr>
            </w:pPr>
            <w:r w:rsidRPr="00655B94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4144" behindDoc="1" locked="0" layoutInCell="1" allowOverlap="1" wp14:anchorId="245820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140970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77" name="Groupe 31" title="Icôn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e libre 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e libre 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040EBB30" id="Groupe 31" o:spid="_x0000_s1026" alt="Titre : Icône LinkedIn" style="position:absolute;margin-left:0;margin-top:11.1pt;width:25.9pt;height:25.9pt;z-index:-251662336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">
                      <v:shape id="Forme libre 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11" w:history="1">
              <w:r w:rsidR="00873130" w:rsidRPr="00655B94">
                <w:rPr>
                  <w:rStyle w:val="Lienhypertexte"/>
                  <w:sz w:val="14"/>
                  <w:szCs w:val="14"/>
                </w:rPr>
                <w:t>https://www.linkedin.com/in/joan-martinez-gomez/</w:t>
              </w:r>
            </w:hyperlink>
          </w:p>
          <w:p w:rsidR="001D45FE" w:rsidRPr="00655B94" w:rsidRDefault="001D45FE" w:rsidP="001D45FE">
            <w:pPr>
              <w:pStyle w:val="Titre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2933"/>
            </w:tblGrid>
            <w:tr w:rsidR="00C420C8" w:rsidRPr="00655B94" w:rsidTr="00D03BE4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Pr="00655B94" w:rsidRDefault="0060258B" w:rsidP="002C77B9">
                  <w:pPr>
                    <w:pStyle w:val="Titre3"/>
                    <w:rPr>
                      <w:szCs w:val="22"/>
                    </w:rPr>
                  </w:pPr>
                  <w:r w:rsidRPr="00655B94">
                    <w:rPr>
                      <w:szCs w:val="22"/>
                    </w:rPr>
                    <w:t>EDUCATION</w:t>
                  </w:r>
                </w:p>
                <w:p w:rsidR="00C420C8" w:rsidRPr="00655B94" w:rsidRDefault="00C420C8" w:rsidP="00616FF4">
                  <w:pPr>
                    <w:pStyle w:val="Lignegraphique"/>
                    <w:rPr>
                      <w:sz w:val="20"/>
                      <w:szCs w:val="20"/>
                    </w:rPr>
                  </w:pPr>
                  <w:r w:rsidRPr="00655B94">
                    <w:rPr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necteur droit 83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      <w:pict>
                          <v:line w14:anchorId="563664BC" id="Connecteur droit 83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nxzQEAAOIDAAAOAAAAZHJzL2Uyb0RvYy54bWysU0tu2zAQ3RfoHQjua32K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6/fcuaE&#10;pTfaeudocPCAbECv088fOZZ0MhS803sHeWxTiB2ht26H51MMO8wzmBXa/CV1bC6jPi6jhjkxSZdt&#10;21w17ziTl1D1iAsY00fwluVNz42mgplPHO5iolqUeknJ18axiazXvq/Lc1a5sVMrZZeOBk5pX0CR&#10;UireFLriMdgaZAdB7hBSgktNlkYFjKPsDFPamAVY/xt4zs9QKP57DnhBlMrepQVstfP4t+ppvrSs&#10;TvnU/hPdeXvvh2N5pBIgIxWFZ9Nnpz49F/jjr7n5BQ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CQ3pnxzQEAAOIDAAAOAAAAAAAA&#10;AAAAAAAAAC4CAABkcnMvZTJvRG9jLnhtbFBLAQItABQABgAIAAAAIQAbPlgZ2QAAAAEBAAAPAAAA&#10;AAAAAAAAAAAAACc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655B94" w:rsidRDefault="0040488B" w:rsidP="0040488B">
                  <w:pPr>
                    <w:rPr>
                      <w:sz w:val="20"/>
                      <w:szCs w:val="20"/>
                    </w:rPr>
                  </w:pPr>
                  <w:r w:rsidRPr="00655B94">
                    <w:rPr>
                      <w:b/>
                      <w:bCs/>
                      <w:sz w:val="20"/>
                      <w:szCs w:val="20"/>
                    </w:rPr>
                    <w:t>BTS INFORMATIQUE ET RESEAU</w:t>
                  </w:r>
                  <w:r w:rsidR="0060258B" w:rsidRPr="00655B94">
                    <w:rPr>
                      <w:b/>
                      <w:bCs/>
                      <w:sz w:val="20"/>
                      <w:szCs w:val="20"/>
                    </w:rPr>
                    <w:t xml:space="preserve"> / 2007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>Lycée International Victor Hugo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  <w:t>Colomiers, France</w:t>
                  </w:r>
                </w:p>
              </w:tc>
            </w:tr>
            <w:tr w:rsidR="00C420C8" w:rsidRPr="00655B94" w:rsidTr="00D03BE4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Pr="00655B94" w:rsidRDefault="0040488B" w:rsidP="0043426C">
                  <w:pPr>
                    <w:pStyle w:val="Titre3"/>
                    <w:rPr>
                      <w:szCs w:val="22"/>
                    </w:rPr>
                  </w:pPr>
                  <w:r w:rsidRPr="00655B94">
                    <w:rPr>
                      <w:szCs w:val="22"/>
                    </w:rPr>
                    <w:t>COMPETENCES TECHNIQUES</w:t>
                  </w:r>
                </w:p>
                <w:p w:rsidR="00C420C8" w:rsidRPr="00655B94" w:rsidRDefault="00C420C8" w:rsidP="00616FF4">
                  <w:pPr>
                    <w:pStyle w:val="Lignegraphique"/>
                    <w:rPr>
                      <w:sz w:val="20"/>
                      <w:szCs w:val="20"/>
                    </w:rPr>
                  </w:pPr>
                  <w:r w:rsidRPr="00655B94">
                    <w:rPr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necteur droit 84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      <w:pict>
                          <v:line w14:anchorId="23ABB5FC" id="Connecteur droit 84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DPzQEAAOIDAAAOAAAAZHJzL2Uyb0RvYy54bWysU0tu2zAQ3RfoHQjua33Q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6/fcuaE&#10;pTfaeudocPCAbECv088fOZZ0MhS803sHeWxTiB2ht26H51MMO8wzmBXa/CV1bC6jPi6jhjkxSZdt&#10;21w17ziTl1D1iAsY00fwluVNz42mgplPHO5iolqUeknJ18axiazXvq/Lc1a5sVMrZZeOBk5pX0CR&#10;UireFLriMdgaZAdB7hBSgktNlkYFjKPsDFPamAVY/xt4zs9QKP57DnhBlMrepQVstfP4t+ppvrSs&#10;TvnU/hPdeXvvh2N5pBIgIxWFZ9Nnpz49F/jjr7n5BQ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MdVDPzQEAAOIDAAAOAAAAAAAA&#10;AAAAAAAAAC4CAABkcnMvZTJvRG9jLnhtbFBLAQItABQABgAIAAAAIQAbPlgZ2QAAAAEBAAAPAAAA&#10;AAAAAAAAAAAAACc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D03BE4" w:rsidRPr="00655B94" w:rsidRDefault="00004E80" w:rsidP="0040488B">
                  <w:pPr>
                    <w:jc w:val="left"/>
                    <w:rPr>
                      <w:sz w:val="20"/>
                      <w:szCs w:val="20"/>
                    </w:rPr>
                  </w:pP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40488B" w:rsidRPr="00655B94">
                    <w:rPr>
                      <w:sz w:val="20"/>
                      <w:szCs w:val="20"/>
                    </w:rPr>
                    <w:t>Dev.</w:t>
                  </w:r>
                  <w:r w:rsidR="00EE6C2E" w:rsidRPr="00655B94">
                    <w:rPr>
                      <w:sz w:val="20"/>
                      <w:szCs w:val="20"/>
                    </w:rPr>
                    <w:t xml:space="preserve"> : </w:t>
                  </w:r>
                  <w:r w:rsidR="0060258B" w:rsidRPr="00655B94">
                    <w:rPr>
                      <w:sz w:val="20"/>
                      <w:szCs w:val="20"/>
                    </w:rPr>
                    <w:t>C++, C#, Java, Python</w:t>
                  </w:r>
                  <w:r w:rsidR="00182B92" w:rsidRPr="00655B94">
                    <w:rPr>
                      <w:sz w:val="20"/>
                      <w:szCs w:val="20"/>
                    </w:rPr>
                    <w:t>, bash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60258B" w:rsidRPr="00655B94">
                    <w:rPr>
                      <w:sz w:val="20"/>
                      <w:szCs w:val="20"/>
                    </w:rPr>
                    <w:t>Web : HTML5, CSS, PHP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60258B" w:rsidRPr="00655B94">
                    <w:rPr>
                      <w:sz w:val="20"/>
                      <w:szCs w:val="20"/>
                    </w:rPr>
                    <w:t>Virtuali</w:t>
                  </w:r>
                  <w:r w:rsidR="0040488B" w:rsidRPr="00655B94">
                    <w:rPr>
                      <w:sz w:val="20"/>
                      <w:szCs w:val="20"/>
                    </w:rPr>
                    <w:t>s</w:t>
                  </w:r>
                  <w:r w:rsidR="0060258B" w:rsidRPr="00655B94">
                    <w:rPr>
                      <w:sz w:val="20"/>
                      <w:szCs w:val="20"/>
                    </w:rPr>
                    <w:t>ation : VMware, Virtual</w:t>
                  </w:r>
                  <w:r w:rsidR="003F13F1" w:rsidRPr="00655B94">
                    <w:rPr>
                      <w:sz w:val="20"/>
                      <w:szCs w:val="20"/>
                    </w:rPr>
                    <w:t>B</w:t>
                  </w:r>
                  <w:r w:rsidR="0060258B" w:rsidRPr="00655B94">
                    <w:rPr>
                      <w:sz w:val="20"/>
                      <w:szCs w:val="20"/>
                    </w:rPr>
                    <w:t>ox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40488B" w:rsidRPr="00655B94">
                    <w:rPr>
                      <w:sz w:val="20"/>
                      <w:szCs w:val="20"/>
                    </w:rPr>
                    <w:t>Réseau</w:t>
                  </w:r>
                  <w:r w:rsidR="0060258B" w:rsidRPr="00655B94">
                    <w:rPr>
                      <w:sz w:val="20"/>
                      <w:szCs w:val="20"/>
                    </w:rPr>
                    <w:t> : Cisco, VPN, Firewall</w:t>
                  </w:r>
                  <w:r w:rsidR="002109F6" w:rsidRPr="00655B94">
                    <w:rPr>
                      <w:sz w:val="20"/>
                      <w:szCs w:val="20"/>
                    </w:rPr>
                    <w:t>, Wifi, TCP/IP, LAN/WAN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40488B" w:rsidRPr="00655B94">
                    <w:rPr>
                      <w:sz w:val="20"/>
                      <w:szCs w:val="20"/>
                    </w:rPr>
                    <w:t>BD</w:t>
                  </w:r>
                  <w:r w:rsidR="0060258B" w:rsidRPr="00655B94">
                    <w:rPr>
                      <w:sz w:val="20"/>
                      <w:szCs w:val="20"/>
                    </w:rPr>
                    <w:t> : SQL, MySQL, Access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60258B" w:rsidRPr="00655B94">
                    <w:rPr>
                      <w:sz w:val="20"/>
                      <w:szCs w:val="20"/>
                    </w:rPr>
                    <w:t>Backups : Rsync, NAS Servers (QNAP, Synology)</w:t>
                  </w:r>
                  <w:r w:rsidR="00CE78CF" w:rsidRPr="00655B94">
                    <w:rPr>
                      <w:sz w:val="20"/>
                      <w:szCs w:val="20"/>
                    </w:rPr>
                    <w:t>, Cloud</w:t>
                  </w:r>
                  <w:r w:rsidRPr="00655B94">
                    <w:rPr>
                      <w:sz w:val="20"/>
                      <w:szCs w:val="20"/>
                    </w:rPr>
                    <w:br/>
                    <w:t xml:space="preserve">• </w:t>
                  </w:r>
                  <w:r w:rsidR="0040488B" w:rsidRPr="00655B94">
                    <w:rPr>
                      <w:sz w:val="20"/>
                      <w:szCs w:val="20"/>
                    </w:rPr>
                    <w:t>Cryptage</w:t>
                  </w:r>
                  <w:r w:rsidRPr="00655B94">
                    <w:rPr>
                      <w:sz w:val="20"/>
                      <w:szCs w:val="20"/>
                    </w:rPr>
                    <w:t xml:space="preserve"> : </w:t>
                  </w:r>
                  <w:r w:rsidR="00FE2B2A" w:rsidRPr="00655B94">
                    <w:rPr>
                      <w:sz w:val="20"/>
                      <w:szCs w:val="20"/>
                    </w:rPr>
                    <w:t>cryptsetup, dmcrypt, ecryptfs</w:t>
                  </w:r>
                  <w:r w:rsidR="0060258B" w:rsidRPr="00655B94">
                    <w:rPr>
                      <w:sz w:val="20"/>
                      <w:szCs w:val="20"/>
                    </w:rPr>
                    <w:br/>
                  </w:r>
                  <w:r w:rsidRPr="00655B94">
                    <w:rPr>
                      <w:sz w:val="20"/>
                      <w:szCs w:val="20"/>
                    </w:rPr>
                    <w:t xml:space="preserve">• </w:t>
                  </w:r>
                  <w:r w:rsidR="0060258B" w:rsidRPr="00655B94">
                    <w:rPr>
                      <w:sz w:val="20"/>
                      <w:szCs w:val="20"/>
                    </w:rPr>
                    <w:t>OS : Linux Debian, Redhat, Archlinux, Windows Server</w:t>
                  </w:r>
                </w:p>
              </w:tc>
            </w:tr>
          </w:tbl>
          <w:p w:rsidR="00C420C8" w:rsidRPr="00655B94" w:rsidRDefault="00C420C8" w:rsidP="003856C9">
            <w:pPr>
              <w:rPr>
                <w:sz w:val="20"/>
                <w:szCs w:val="20"/>
              </w:rPr>
            </w:pPr>
          </w:p>
          <w:p w:rsidR="00004E80" w:rsidRPr="00655B94" w:rsidRDefault="0040488B" w:rsidP="00004E80">
            <w:pPr>
              <w:pStyle w:val="Titre3"/>
              <w:rPr>
                <w:szCs w:val="22"/>
              </w:rPr>
            </w:pPr>
            <w:r w:rsidRPr="00655B94">
              <w:rPr>
                <w:szCs w:val="22"/>
              </w:rPr>
              <w:t>COMPETENCES HUMAINES</w:t>
            </w:r>
          </w:p>
          <w:p w:rsidR="00004E80" w:rsidRPr="00655B94" w:rsidRDefault="00004E80" w:rsidP="00004E80">
            <w:pPr>
              <w:pStyle w:val="Lignegraphique"/>
              <w:rPr>
                <w:sz w:val="20"/>
                <w:szCs w:val="20"/>
              </w:rPr>
            </w:pPr>
            <w:r w:rsidRPr="00655B94">
              <w:rPr>
                <w:sz w:val="20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50C5F21D" wp14:editId="54E62969">
                      <wp:extent cx="221615" cy="0"/>
                      <wp:effectExtent l="0" t="0" r="26035" b="19050"/>
                      <wp:docPr id="4" name="Connecteur droit 84" title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line w14:anchorId="50707138" id="Connecteur droit 84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ouzQEAAOEDAAAOAAAAZHJzL2Uyb0RvYy54bWysU0tu2zAQ3RfoHQjua33Q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99y5oSl&#10;J9p652hu8IBsQK/Tzx/XFEs6GQre6b2DPLUpxI7AW7fD8ymGHeYRzApt/pI4NpdJH5dJw5yYpMu2&#10;ba6ad5zJS6h6xAWM6SN4y/Km50ZTwcwnDncxUS1KvaTka+PYRM5r39flNavc2KmVsktHA6e0L6BI&#10;KBVvCl2xGGwNsoMgcwgpwaUmS6MCxlF2hiltzAKs/w0852coFPs9B7wgSmXv0gK22nn8W/U0X1pW&#10;p3xq/4nuvL33w7E8UgmQj4rCs+ezUZ+eC/zxz9z8Ag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uNyouzQEAAOEDAAAOAAAAAAAA&#10;AAAAAAAAAC4CAABkcnMvZTJvRG9jLnhtbFBLAQItABQABgAIAAAAIQAbPlgZ2QAAAAEBAAAPAAAA&#10;AAAAAAAAAAAAACcEAABkcnMvZG93bnJldi54bWxQSwUGAAAAAAQABADzAAAALQ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004E80" w:rsidRPr="00655B94" w:rsidRDefault="00004E80" w:rsidP="0040488B">
            <w:pPr>
              <w:jc w:val="left"/>
              <w:rPr>
                <w:sz w:val="20"/>
                <w:szCs w:val="20"/>
              </w:rPr>
            </w:pPr>
            <w:r w:rsidRPr="00655B94">
              <w:rPr>
                <w:sz w:val="20"/>
                <w:szCs w:val="20"/>
              </w:rPr>
              <w:t xml:space="preserve">• </w:t>
            </w:r>
            <w:r w:rsidR="0040488B" w:rsidRPr="00655B94">
              <w:rPr>
                <w:sz w:val="20"/>
                <w:szCs w:val="20"/>
              </w:rPr>
              <w:t>Anglais</w:t>
            </w:r>
            <w:r w:rsidRPr="00655B94">
              <w:rPr>
                <w:sz w:val="20"/>
                <w:szCs w:val="20"/>
              </w:rPr>
              <w:t xml:space="preserve"> : </w:t>
            </w:r>
            <w:r w:rsidR="0040488B" w:rsidRPr="00655B94">
              <w:rPr>
                <w:sz w:val="20"/>
                <w:szCs w:val="20"/>
              </w:rPr>
              <w:t>Anglais courant discussions techniques</w:t>
            </w:r>
            <w:r w:rsidRPr="00655B94">
              <w:rPr>
                <w:sz w:val="20"/>
                <w:szCs w:val="20"/>
              </w:rPr>
              <w:br/>
              <w:t xml:space="preserve">• </w:t>
            </w:r>
            <w:r w:rsidR="0040488B" w:rsidRPr="00655B94">
              <w:rPr>
                <w:sz w:val="20"/>
                <w:szCs w:val="20"/>
              </w:rPr>
              <w:t>Espagnol</w:t>
            </w:r>
            <w:r w:rsidRPr="00655B94">
              <w:rPr>
                <w:sz w:val="20"/>
                <w:szCs w:val="20"/>
              </w:rPr>
              <w:t xml:space="preserve"> : </w:t>
            </w:r>
            <w:r w:rsidR="0040488B" w:rsidRPr="00655B94">
              <w:rPr>
                <w:sz w:val="20"/>
                <w:szCs w:val="20"/>
              </w:rPr>
              <w:t>Langue maternelle</w:t>
            </w:r>
            <w:r w:rsidRPr="00655B94">
              <w:rPr>
                <w:sz w:val="20"/>
                <w:szCs w:val="20"/>
              </w:rPr>
              <w:br/>
              <w:t xml:space="preserve">• </w:t>
            </w:r>
            <w:r w:rsidR="0040488B" w:rsidRPr="00655B94">
              <w:rPr>
                <w:sz w:val="20"/>
                <w:szCs w:val="20"/>
              </w:rPr>
              <w:t>Autonome, organisé, méthodique, pédagogue, rigoureux, enthousiaste, positif</w:t>
            </w: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705"/>
            </w:tblGrid>
            <w:tr w:rsidR="00C420C8" w:rsidRPr="00655B94" w:rsidTr="00873130">
              <w:trPr>
                <w:trHeight w:val="1553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655B94" w:rsidRDefault="00873130" w:rsidP="008F6337">
                  <w:pPr>
                    <w:pStyle w:val="Titre2"/>
                  </w:pPr>
                  <w:r w:rsidRPr="00655B94">
                    <w:t>OBJECT</w:t>
                  </w:r>
                  <w:r w:rsidR="00655B94" w:rsidRPr="00655B94">
                    <w:t>IFS</w:t>
                  </w:r>
                </w:p>
                <w:p w:rsidR="00873130" w:rsidRPr="00655B94" w:rsidRDefault="002109F6" w:rsidP="00655B94">
                  <w:r w:rsidRPr="00655B94">
                    <w:t xml:space="preserve">Assurer </w:t>
                  </w:r>
                  <w:r w:rsidR="004A6B97" w:rsidRPr="00655B94">
                    <w:t>le</w:t>
                  </w:r>
                  <w:r w:rsidR="00655B94" w:rsidRPr="00655B94">
                    <w:t xml:space="preserve"> déploiement, le</w:t>
                  </w:r>
                  <w:r w:rsidR="004A6B97" w:rsidRPr="00655B94">
                    <w:t xml:space="preserve"> bon fonctionnement des servic</w:t>
                  </w:r>
                  <w:r w:rsidR="00655B94" w:rsidRPr="00655B94">
                    <w:t xml:space="preserve">es et outils informatiques, de la technique à l’utilisateur final. </w:t>
                  </w:r>
                </w:p>
              </w:tc>
            </w:tr>
            <w:tr w:rsidR="00C420C8" w:rsidRPr="00655B94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2109F6" w:rsidRPr="00655B94" w:rsidRDefault="00655B94" w:rsidP="004A6B97">
                  <w:pPr>
                    <w:pStyle w:val="Titre2"/>
                  </w:pPr>
                  <w:r w:rsidRPr="00655B94">
                    <w:t>EXPERIENCES METIER</w:t>
                  </w:r>
                </w:p>
                <w:p w:rsidR="00873130" w:rsidRPr="00655B94" w:rsidRDefault="002109F6" w:rsidP="002109F6">
                  <w:pPr>
                    <w:pStyle w:val="Titre4"/>
                  </w:pPr>
                  <w:r w:rsidRPr="00655B94">
                    <w:t xml:space="preserve">TECHNICIEN SUPPORT LOGICIELS ET FORMATEUR </w:t>
                  </w:r>
                  <w:r w:rsidR="00873130" w:rsidRPr="00655B94">
                    <w:t>/ IGE+XAO</w:t>
                  </w:r>
                </w:p>
                <w:p w:rsidR="004A6B97" w:rsidRPr="00655B94" w:rsidRDefault="00873130" w:rsidP="004A6B97">
                  <w:pPr>
                    <w:pStyle w:val="Titre5"/>
                  </w:pPr>
                  <w:r w:rsidRPr="00655B94">
                    <w:t>2008</w:t>
                  </w:r>
                  <w:r w:rsidRPr="00655B94">
                    <w:rPr>
                      <w:lang w:bidi="fr-FR"/>
                    </w:rPr>
                    <w:t xml:space="preserve"> – </w:t>
                  </w:r>
                  <w:r w:rsidR="00B227BC" w:rsidRPr="00655B94">
                    <w:t>à ce jour</w:t>
                  </w:r>
                </w:p>
                <w:p w:rsidR="00873130" w:rsidRPr="00655B94" w:rsidRDefault="002109F6" w:rsidP="00873130">
                  <w:pPr>
                    <w:jc w:val="left"/>
                    <w:rPr>
                      <w:u w:val="single"/>
                    </w:rPr>
                  </w:pPr>
                  <w:r w:rsidRPr="00655B94">
                    <w:rPr>
                      <w:u w:val="single"/>
                    </w:rPr>
                    <w:t>Méthode Développement</w:t>
                  </w:r>
                </w:p>
                <w:p w:rsidR="00873130" w:rsidRPr="00655B94" w:rsidRDefault="00873130" w:rsidP="00873130">
                  <w:pPr>
                    <w:jc w:val="left"/>
                  </w:pPr>
                  <w:r w:rsidRPr="00655B94">
                    <w:t xml:space="preserve">• </w:t>
                  </w:r>
                  <w:r w:rsidR="00B227BC" w:rsidRPr="00655B94">
                    <w:t>Personnalisation des outils de la s</w:t>
                  </w:r>
                  <w:r w:rsidR="002109F6" w:rsidRPr="00655B94">
                    <w:t xml:space="preserve">uite Progiciels </w:t>
                  </w:r>
                  <w:r w:rsidRPr="00655B94">
                    <w:t>SEE-XP</w:t>
                  </w:r>
                  <w:r w:rsidR="00781582" w:rsidRPr="00655B94">
                    <w:t>, Harness, See Project Manager</w:t>
                  </w:r>
                  <w:r w:rsidR="00B227BC" w:rsidRPr="00655B94">
                    <w:t xml:space="preserve"> </w:t>
                  </w:r>
                  <w:r w:rsidRPr="00655B94">
                    <w:t>(</w:t>
                  </w:r>
                  <w:r w:rsidR="00B227BC" w:rsidRPr="00655B94">
                    <w:t>à la demande du client</w:t>
                  </w:r>
                  <w:r w:rsidR="00655B94" w:rsidRPr="00655B94">
                    <w:t>, AIRBUS, THALES, SAFRAN, …</w:t>
                  </w:r>
                  <w:r w:rsidRPr="00655B94">
                    <w:t xml:space="preserve">) – </w:t>
                  </w:r>
                  <w:r w:rsidR="00B227BC" w:rsidRPr="00655B94">
                    <w:t xml:space="preserve">Procédure </w:t>
                  </w:r>
                  <w:r w:rsidRPr="00655B94">
                    <w:t>AGILE</w:t>
                  </w:r>
                </w:p>
                <w:p w:rsidR="00873130" w:rsidRPr="00655B94" w:rsidRDefault="00B227BC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Capturer les besoins</w:t>
                  </w:r>
                </w:p>
                <w:p w:rsidR="00873130" w:rsidRPr="00655B94" w:rsidRDefault="00B227BC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Prototypage fonctionnel</w:t>
                  </w:r>
                </w:p>
                <w:p w:rsidR="00873130" w:rsidRPr="00655B94" w:rsidRDefault="00B227BC" w:rsidP="00873130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Livraison finale et déploiement</w:t>
                  </w:r>
                </w:p>
                <w:p w:rsidR="00781582" w:rsidRPr="00655B94" w:rsidRDefault="00781582" w:rsidP="00781582">
                  <w:pPr>
                    <w:jc w:val="left"/>
                  </w:pPr>
                </w:p>
                <w:p w:rsidR="00873130" w:rsidRPr="00655B94" w:rsidRDefault="00B227BC" w:rsidP="00873130">
                  <w:pPr>
                    <w:jc w:val="left"/>
                    <w:rPr>
                      <w:u w:val="single"/>
                    </w:rPr>
                  </w:pPr>
                  <w:r w:rsidRPr="00655B94">
                    <w:rPr>
                      <w:u w:val="single"/>
                    </w:rPr>
                    <w:t xml:space="preserve">Activités </w:t>
                  </w:r>
                  <w:r w:rsidR="00873130" w:rsidRPr="00655B94">
                    <w:rPr>
                      <w:u w:val="single"/>
                    </w:rPr>
                    <w:t xml:space="preserve">Support </w:t>
                  </w:r>
                  <w:r w:rsidRPr="00655B94">
                    <w:rPr>
                      <w:u w:val="single"/>
                    </w:rPr>
                    <w:t>Logiciel et Formation</w:t>
                  </w:r>
                </w:p>
                <w:p w:rsidR="00873130" w:rsidRPr="00655B94" w:rsidRDefault="00873130" w:rsidP="00873130">
                  <w:pPr>
                    <w:jc w:val="left"/>
                  </w:pPr>
                  <w:r w:rsidRPr="00655B94">
                    <w:t xml:space="preserve">• </w:t>
                  </w:r>
                  <w:r w:rsidR="00B227BC" w:rsidRPr="00655B94">
                    <w:t>Support technique in situ et à distance</w:t>
                  </w:r>
                </w:p>
                <w:p w:rsidR="00873130" w:rsidRPr="00655B94" w:rsidRDefault="00B227BC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Niveau 1 et 2</w:t>
                  </w:r>
                  <w:r w:rsidR="00873130" w:rsidRPr="00655B94">
                    <w:t xml:space="preserve"> (Webex, </w:t>
                  </w:r>
                  <w:r w:rsidR="00CE78CF" w:rsidRPr="00655B94">
                    <w:t xml:space="preserve">TeamViewer, </w:t>
                  </w:r>
                  <w:r w:rsidR="00655B94" w:rsidRPr="00655B94">
                    <w:t>téléphone</w:t>
                  </w:r>
                  <w:r w:rsidR="00873130" w:rsidRPr="00655B94">
                    <w:t>, mails</w:t>
                  </w:r>
                  <w:r w:rsidR="00CE78CF" w:rsidRPr="00655B94">
                    <w:t xml:space="preserve">, </w:t>
                  </w:r>
                  <w:r w:rsidR="00873130" w:rsidRPr="00655B94">
                    <w:t>…)</w:t>
                  </w:r>
                  <w:r w:rsidR="00CE78CF" w:rsidRPr="00655B94">
                    <w:t>.</w:t>
                  </w:r>
                </w:p>
                <w:p w:rsidR="00873130" w:rsidRPr="00655B94" w:rsidRDefault="00B227BC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 xml:space="preserve">Suivi, coordination et gestion </w:t>
                  </w:r>
                  <w:r w:rsidR="00BD3948" w:rsidRPr="00655B94">
                    <w:t>du support</w:t>
                  </w:r>
                  <w:r w:rsidR="00CE78CF" w:rsidRPr="00655B94">
                    <w:t>.</w:t>
                  </w:r>
                </w:p>
                <w:p w:rsidR="00873130" w:rsidRPr="00655B94" w:rsidRDefault="00873130" w:rsidP="00873130">
                  <w:pPr>
                    <w:jc w:val="left"/>
                  </w:pPr>
                  <w:r w:rsidRPr="00655B94">
                    <w:t xml:space="preserve">• </w:t>
                  </w:r>
                  <w:r w:rsidR="00BD3948" w:rsidRPr="00655B94">
                    <w:t>Formation et</w:t>
                  </w:r>
                  <w:r w:rsidRPr="00655B94">
                    <w:t xml:space="preserve"> consulting </w:t>
                  </w:r>
                  <w:r w:rsidR="00BD3948" w:rsidRPr="00655B94">
                    <w:t xml:space="preserve">sur la suite logicielle </w:t>
                  </w:r>
                  <w:r w:rsidR="004A6B97" w:rsidRPr="00655B94">
                    <w:t>IGE+XAO</w:t>
                  </w:r>
                </w:p>
                <w:p w:rsidR="00873130" w:rsidRPr="00655B94" w:rsidRDefault="00BD3948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Elaboration du plan de formation</w:t>
                  </w:r>
                  <w:r w:rsidR="00CE78CF" w:rsidRPr="00655B94">
                    <w:t>.</w:t>
                  </w:r>
                </w:p>
                <w:p w:rsidR="00873130" w:rsidRPr="00655B94" w:rsidRDefault="00BD3948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Développement du contenu de formation pour atteindre l’objectif</w:t>
                  </w:r>
                  <w:r w:rsidR="00CE78CF" w:rsidRPr="00655B94">
                    <w:t>.</w:t>
                  </w:r>
                </w:p>
                <w:p w:rsidR="00873130" w:rsidRPr="00655B94" w:rsidRDefault="00BD3948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Mise en pratique et validation des acquis avec les utilisateurs</w:t>
                  </w:r>
                  <w:r w:rsidR="00873130" w:rsidRPr="00655B94">
                    <w:t>.</w:t>
                  </w:r>
                </w:p>
                <w:p w:rsidR="00FE2B2A" w:rsidRPr="00655B94" w:rsidRDefault="00873130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 xml:space="preserve">Coaching </w:t>
                  </w:r>
                  <w:r w:rsidR="00BD3948" w:rsidRPr="00655B94">
                    <w:t>et support avancé</w:t>
                  </w:r>
                  <w:r w:rsidR="00CE78CF" w:rsidRPr="00655B94">
                    <w:t>.</w:t>
                  </w:r>
                </w:p>
                <w:p w:rsidR="00BD3948" w:rsidRPr="00655B94" w:rsidRDefault="004A6B97" w:rsidP="00421A5D">
                  <w:pPr>
                    <w:pStyle w:val="Paragraphedeliste"/>
                    <w:numPr>
                      <w:ilvl w:val="0"/>
                      <w:numId w:val="12"/>
                    </w:numPr>
                    <w:jc w:val="left"/>
                  </w:pPr>
                  <w:r w:rsidRPr="00655B94">
                    <w:t>D</w:t>
                  </w:r>
                  <w:r w:rsidR="00BD3948" w:rsidRPr="00655B94">
                    <w:t xml:space="preserve">éploiement </w:t>
                  </w:r>
                  <w:r w:rsidR="00655B94">
                    <w:t xml:space="preserve">IT, </w:t>
                  </w:r>
                  <w:r w:rsidRPr="00655B94">
                    <w:t>matériel</w:t>
                  </w:r>
                  <w:r w:rsidR="00655B94">
                    <w:t>s</w:t>
                  </w:r>
                  <w:r w:rsidRPr="00655B94">
                    <w:t xml:space="preserve"> et</w:t>
                  </w:r>
                  <w:r w:rsidR="00655B94">
                    <w:t xml:space="preserve"> logiciels</w:t>
                  </w:r>
                  <w:r w:rsidRPr="00655B94">
                    <w:t>.</w:t>
                  </w:r>
                </w:p>
                <w:p w:rsidR="00FE2B2A" w:rsidRPr="00655B94" w:rsidRDefault="00FE2B2A" w:rsidP="00FE2B2A">
                  <w:pPr>
                    <w:pStyle w:val="Titre4"/>
                  </w:pPr>
                  <w:r w:rsidRPr="00655B94">
                    <w:t>IT ADMINISTRAT</w:t>
                  </w:r>
                  <w:r w:rsidR="001D45FE" w:rsidRPr="00655B94">
                    <w:t>or</w:t>
                  </w:r>
                  <w:r w:rsidRPr="00655B94">
                    <w:t xml:space="preserve"> / EADS ASTRIUM</w:t>
                  </w:r>
                </w:p>
                <w:p w:rsidR="00FE2B2A" w:rsidRPr="00655B94" w:rsidRDefault="00FE2B2A" w:rsidP="00FE2B2A">
                  <w:pPr>
                    <w:pStyle w:val="Titre5"/>
                  </w:pPr>
                  <w:r w:rsidRPr="00655B94">
                    <w:t>2006</w:t>
                  </w:r>
                </w:p>
                <w:p w:rsidR="00CE78CF" w:rsidRPr="00655B94" w:rsidRDefault="00FE2B2A" w:rsidP="00182B92">
                  <w:pPr>
                    <w:pStyle w:val="Titre5"/>
                    <w:jc w:val="left"/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</w:pP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 xml:space="preserve">• </w:t>
                  </w:r>
                  <w:r w:rsidR="00BD3948"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Stage service IT</w:t>
                  </w: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.</w:t>
                  </w:r>
                </w:p>
                <w:p w:rsidR="00FE2B2A" w:rsidRPr="00655B94" w:rsidRDefault="00FE2B2A" w:rsidP="00BD3948">
                  <w:pPr>
                    <w:pStyle w:val="Titre5"/>
                    <w:jc w:val="left"/>
                  </w:pP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 xml:space="preserve">• </w:t>
                  </w:r>
                  <w:r w:rsidR="00655B94"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Création</w:t>
                  </w:r>
                  <w:r w:rsidR="00BD3948"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 xml:space="preserve"> page web interne</w:t>
                  </w: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.</w:t>
                  </w: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br/>
                    <w:t xml:space="preserve">• </w:t>
                  </w:r>
                  <w:r w:rsidR="00BD3948"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Administration réseau, routage et déploiement</w:t>
                  </w:r>
                  <w:r w:rsidRPr="00655B94">
                    <w:rPr>
                      <w:rFonts w:asciiTheme="minorHAnsi" w:hAnsiTheme="minorHAnsi" w:cs="Arial"/>
                      <w:color w:val="222222"/>
                      <w:shd w:val="clear" w:color="auto" w:fill="F8F9FA"/>
                    </w:rPr>
                    <w:t>.</w:t>
                  </w:r>
                </w:p>
              </w:tc>
            </w:tr>
            <w:tr w:rsidR="00C420C8" w:rsidRPr="00655B94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655B94" w:rsidRDefault="00BD3948" w:rsidP="008F6337">
                  <w:pPr>
                    <w:pStyle w:val="Titre2"/>
                  </w:pPr>
                  <w:r w:rsidRPr="00655B94">
                    <w:t>EXPERIENCES PERSONELLES ET BENEVOLAT</w:t>
                  </w:r>
                </w:p>
                <w:p w:rsidR="00E70B1D" w:rsidRPr="00655B94" w:rsidRDefault="00CE78CF" w:rsidP="00DA178E">
                  <w:pPr>
                    <w:jc w:val="left"/>
                  </w:pPr>
                  <w:r w:rsidRPr="00655B94">
                    <w:t xml:space="preserve">• </w:t>
                  </w:r>
                  <w:r w:rsidR="004A6B97" w:rsidRPr="00655B94">
                    <w:t>Membre actif du forum et wiki</w:t>
                  </w:r>
                  <w:r w:rsidR="00DA178E">
                    <w:t xml:space="preserve"> Arch Linux</w:t>
                  </w:r>
                  <w:r w:rsidR="004072E1" w:rsidRPr="00655B94">
                    <w:t>.</w:t>
                  </w:r>
                  <w:r w:rsidR="004072E1" w:rsidRPr="00655B94">
                    <w:br/>
                  </w:r>
                  <w:r w:rsidR="004A6B97" w:rsidRPr="00655B94">
                    <w:t>• Membre de la communauté GitHub</w:t>
                  </w:r>
                  <w:r w:rsidR="004072E1" w:rsidRPr="00655B94">
                    <w:t>.</w:t>
                  </w:r>
                  <w:r w:rsidR="004072E1" w:rsidRPr="00655B94">
                    <w:br/>
                    <w:t xml:space="preserve">• </w:t>
                  </w:r>
                  <w:r w:rsidR="004A6B97" w:rsidRPr="00655B94">
                    <w:t>Différents projets sites web</w:t>
                  </w:r>
                  <w:r w:rsidR="004072E1" w:rsidRPr="00655B94">
                    <w:t xml:space="preserve"> </w:t>
                  </w:r>
                  <w:r w:rsidR="004A6B97" w:rsidRPr="00655B94">
                    <w:t>(</w:t>
                  </w:r>
                  <w:r w:rsidR="004072E1" w:rsidRPr="00655B94">
                    <w:t>PHPNuke</w:t>
                  </w:r>
                  <w:r w:rsidR="00781582" w:rsidRPr="00655B94">
                    <w:t xml:space="preserve"> </w:t>
                  </w:r>
                  <w:r w:rsidR="004A6B97" w:rsidRPr="00655B94">
                    <w:t>et Wordpress).</w:t>
                  </w:r>
                  <w:r w:rsidR="004072E1" w:rsidRPr="00655B94">
                    <w:br/>
                  </w:r>
                  <w:r w:rsidR="00E70B1D" w:rsidRPr="00655B94">
                    <w:t xml:space="preserve">• </w:t>
                  </w:r>
                  <w:r w:rsidR="004A6B97" w:rsidRPr="00655B94">
                    <w:t>Diplôme régional de musique</w:t>
                  </w:r>
                  <w:r w:rsidR="00182B92" w:rsidRPr="00655B94">
                    <w:t xml:space="preserve"> (</w:t>
                  </w:r>
                  <w:r w:rsidR="00DA178E" w:rsidRPr="00655B94">
                    <w:t>solfège</w:t>
                  </w:r>
                  <w:r w:rsidR="00182B92" w:rsidRPr="00655B94">
                    <w:t xml:space="preserve"> </w:t>
                  </w:r>
                  <w:r w:rsidR="004A6B97" w:rsidRPr="00655B94">
                    <w:t>et instrument</w:t>
                  </w:r>
                  <w:r w:rsidR="00182B92" w:rsidRPr="00655B94">
                    <w:t>)</w:t>
                  </w:r>
                  <w:r w:rsidR="004072E1" w:rsidRPr="00655B94">
                    <w:t>.</w:t>
                  </w:r>
                  <w:r w:rsidR="004072E1" w:rsidRPr="00655B94">
                    <w:br/>
                  </w:r>
                  <w:r w:rsidR="00E70B1D" w:rsidRPr="00655B94">
                    <w:t xml:space="preserve">• </w:t>
                  </w:r>
                  <w:r w:rsidR="004A6B97" w:rsidRPr="00655B94">
                    <w:t xml:space="preserve">Guitariste du Big Band de Jazz au conservatoire de </w:t>
                  </w:r>
                  <w:r w:rsidR="00182B92" w:rsidRPr="00655B94">
                    <w:t>Colomiers.</w:t>
                  </w:r>
                  <w:r w:rsidR="004072E1" w:rsidRPr="00655B94">
                    <w:br/>
                    <w:t xml:space="preserve">• </w:t>
                  </w:r>
                  <w:r w:rsidR="004A6B97" w:rsidRPr="00655B94">
                    <w:t>Composition musicale et MAO</w:t>
                  </w:r>
                  <w:r w:rsidR="004072E1" w:rsidRPr="00655B94">
                    <w:t xml:space="preserve"> </w:t>
                  </w:r>
                  <w:r w:rsidR="002A5108" w:rsidRPr="00655B94">
                    <w:t>(</w:t>
                  </w:r>
                  <w:r w:rsidR="004072E1" w:rsidRPr="00655B94">
                    <w:t>Cubas</w:t>
                  </w:r>
                  <w:r w:rsidR="002A5108" w:rsidRPr="00655B94">
                    <w:t xml:space="preserve">e, </w:t>
                  </w:r>
                  <w:r w:rsidR="004072E1" w:rsidRPr="00655B94">
                    <w:t>Ardour</w:t>
                  </w:r>
                  <w:r w:rsidR="002A5108" w:rsidRPr="00655B94">
                    <w:t>, VTS, …).</w:t>
                  </w:r>
                  <w:r w:rsidR="004072E1" w:rsidRPr="00655B94">
                    <w:br/>
                  </w:r>
                  <w:r w:rsidR="004A6B97" w:rsidRPr="00655B94">
                    <w:t>• Course à pied.</w:t>
                  </w:r>
                  <w:r w:rsidR="004072E1" w:rsidRPr="00655B94">
                    <w:br/>
                  </w:r>
                  <w:r w:rsidR="00E70B1D" w:rsidRPr="00655B94">
                    <w:t xml:space="preserve">• </w:t>
                  </w:r>
                  <w:r w:rsidR="004A6B97" w:rsidRPr="00655B94">
                    <w:t>Sauveteur secouriste du travail (SST)</w:t>
                  </w:r>
                  <w:r w:rsidR="00E70B1D" w:rsidRPr="00655B94">
                    <w:t>.</w:t>
                  </w:r>
                </w:p>
              </w:tc>
            </w:tr>
          </w:tbl>
          <w:p w:rsidR="00C420C8" w:rsidRPr="00655B94" w:rsidRDefault="00C420C8" w:rsidP="003856C9"/>
        </w:tc>
      </w:tr>
    </w:tbl>
    <w:p w:rsidR="002A5108" w:rsidRPr="00655B94" w:rsidRDefault="002A5108" w:rsidP="002A5108">
      <w:pPr>
        <w:jc w:val="both"/>
      </w:pPr>
    </w:p>
    <w:sectPr w:rsidR="002A5108" w:rsidRPr="00655B94" w:rsidSect="00873130">
      <w:headerReference w:type="default" r:id="rId12"/>
      <w:pgSz w:w="11906" w:h="16838" w:code="9"/>
      <w:pgMar w:top="567" w:right="1134" w:bottom="567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1B" w:rsidRDefault="00391F1B" w:rsidP="003856C9">
      <w:pPr>
        <w:spacing w:after="0" w:line="240" w:lineRule="auto"/>
      </w:pPr>
      <w:r>
        <w:separator/>
      </w:r>
    </w:p>
  </w:endnote>
  <w:endnote w:type="continuationSeparator" w:id="0">
    <w:p w:rsidR="00391F1B" w:rsidRDefault="00391F1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1B" w:rsidRDefault="00391F1B" w:rsidP="003856C9">
      <w:pPr>
        <w:spacing w:after="0" w:line="240" w:lineRule="auto"/>
      </w:pPr>
      <w:r>
        <w:separator/>
      </w:r>
    </w:p>
  </w:footnote>
  <w:footnote w:type="continuationSeparator" w:id="0">
    <w:p w:rsidR="00391F1B" w:rsidRDefault="00391F1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108" w:rsidRPr="002A5108" w:rsidRDefault="002A5108" w:rsidP="002A5108">
    <w:pPr>
      <w:pStyle w:val="En-tte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A271BE"/>
    <w:multiLevelType w:val="hybridMultilevel"/>
    <w:tmpl w:val="062AD264"/>
    <w:lvl w:ilvl="0" w:tplc="09BA6F2A">
      <w:start w:val="2008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914909"/>
    <w:multiLevelType w:val="hybridMultilevel"/>
    <w:tmpl w:val="31F63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B3"/>
    <w:rsid w:val="00004E80"/>
    <w:rsid w:val="00052BE1"/>
    <w:rsid w:val="00056632"/>
    <w:rsid w:val="0007412A"/>
    <w:rsid w:val="0010199E"/>
    <w:rsid w:val="0010257B"/>
    <w:rsid w:val="001166C2"/>
    <w:rsid w:val="001503AC"/>
    <w:rsid w:val="00151B4E"/>
    <w:rsid w:val="001765FE"/>
    <w:rsid w:val="00182B92"/>
    <w:rsid w:val="0019561F"/>
    <w:rsid w:val="001B32D2"/>
    <w:rsid w:val="001D45FE"/>
    <w:rsid w:val="002109F6"/>
    <w:rsid w:val="00224390"/>
    <w:rsid w:val="00227686"/>
    <w:rsid w:val="002320E6"/>
    <w:rsid w:val="00283B81"/>
    <w:rsid w:val="00293B83"/>
    <w:rsid w:val="002970E5"/>
    <w:rsid w:val="002A3621"/>
    <w:rsid w:val="002A4C3B"/>
    <w:rsid w:val="002A5108"/>
    <w:rsid w:val="002B3890"/>
    <w:rsid w:val="002B7747"/>
    <w:rsid w:val="002C77B9"/>
    <w:rsid w:val="002F485A"/>
    <w:rsid w:val="003053D9"/>
    <w:rsid w:val="00311130"/>
    <w:rsid w:val="00347C68"/>
    <w:rsid w:val="003856C9"/>
    <w:rsid w:val="00391F1B"/>
    <w:rsid w:val="00396369"/>
    <w:rsid w:val="003F13F1"/>
    <w:rsid w:val="003F4D31"/>
    <w:rsid w:val="003F5FDB"/>
    <w:rsid w:val="0040488B"/>
    <w:rsid w:val="004072E1"/>
    <w:rsid w:val="00421A5D"/>
    <w:rsid w:val="0043426C"/>
    <w:rsid w:val="00441EB9"/>
    <w:rsid w:val="00463463"/>
    <w:rsid w:val="00473EF8"/>
    <w:rsid w:val="004760E5"/>
    <w:rsid w:val="004A6B97"/>
    <w:rsid w:val="004D22BB"/>
    <w:rsid w:val="005152F2"/>
    <w:rsid w:val="005178C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258B"/>
    <w:rsid w:val="00616FF4"/>
    <w:rsid w:val="00655B94"/>
    <w:rsid w:val="006A3CE7"/>
    <w:rsid w:val="00743379"/>
    <w:rsid w:val="00747550"/>
    <w:rsid w:val="00764C90"/>
    <w:rsid w:val="007803B7"/>
    <w:rsid w:val="00781582"/>
    <w:rsid w:val="00796B54"/>
    <w:rsid w:val="007A7C08"/>
    <w:rsid w:val="007B2F5C"/>
    <w:rsid w:val="007C5F05"/>
    <w:rsid w:val="007C6D09"/>
    <w:rsid w:val="00825ED8"/>
    <w:rsid w:val="00832043"/>
    <w:rsid w:val="00832F81"/>
    <w:rsid w:val="00841714"/>
    <w:rsid w:val="008501C7"/>
    <w:rsid w:val="00864D92"/>
    <w:rsid w:val="00873130"/>
    <w:rsid w:val="008C7CA2"/>
    <w:rsid w:val="008D1AF1"/>
    <w:rsid w:val="008D644F"/>
    <w:rsid w:val="008F6337"/>
    <w:rsid w:val="00914DAF"/>
    <w:rsid w:val="0093286E"/>
    <w:rsid w:val="009D1627"/>
    <w:rsid w:val="00A42F91"/>
    <w:rsid w:val="00AD53DB"/>
    <w:rsid w:val="00AF1258"/>
    <w:rsid w:val="00B01E52"/>
    <w:rsid w:val="00B227BC"/>
    <w:rsid w:val="00B550FC"/>
    <w:rsid w:val="00B85871"/>
    <w:rsid w:val="00B93310"/>
    <w:rsid w:val="00BB3B21"/>
    <w:rsid w:val="00BC1F18"/>
    <w:rsid w:val="00BD2E58"/>
    <w:rsid w:val="00BD3948"/>
    <w:rsid w:val="00BF6BAB"/>
    <w:rsid w:val="00C007A5"/>
    <w:rsid w:val="00C420C8"/>
    <w:rsid w:val="00C4403A"/>
    <w:rsid w:val="00C61C4A"/>
    <w:rsid w:val="00C64EC4"/>
    <w:rsid w:val="00CE6306"/>
    <w:rsid w:val="00CE78CF"/>
    <w:rsid w:val="00D03BE4"/>
    <w:rsid w:val="00D11C4D"/>
    <w:rsid w:val="00D5067A"/>
    <w:rsid w:val="00D73B44"/>
    <w:rsid w:val="00DA178E"/>
    <w:rsid w:val="00DC0F74"/>
    <w:rsid w:val="00DC79BB"/>
    <w:rsid w:val="00DF0A0F"/>
    <w:rsid w:val="00E279B3"/>
    <w:rsid w:val="00E34D58"/>
    <w:rsid w:val="00E70B1D"/>
    <w:rsid w:val="00E75BD3"/>
    <w:rsid w:val="00E941EF"/>
    <w:rsid w:val="00EB1C1B"/>
    <w:rsid w:val="00EE6C2E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2B2A"/>
    <w:rsid w:val="00FE56EA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customStyle="1" w:styleId="PlainTab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  <w:style w:type="character" w:customStyle="1" w:styleId="UnresolvedMention">
    <w:name w:val="Unresolved Mention"/>
    <w:basedOn w:val="Policepardfaut"/>
    <w:uiPriority w:val="99"/>
    <w:semiHidden/>
    <w:unhideWhenUsed/>
    <w:rsid w:val="0087313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customStyle="1" w:styleId="PlainTab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  <w:style w:type="character" w:customStyle="1" w:styleId="UnresolvedMention">
    <w:name w:val="Unresolved Mention"/>
    <w:basedOn w:val="Policepardfaut"/>
    <w:uiPriority w:val="99"/>
    <w:semiHidden/>
    <w:unhideWhenUsed/>
    <w:rsid w:val="0087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oan-martinez-gomez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\AppData\Roaming\Microsoft\Templates\C.V.%20cr&#233;atif,%20con&#231;u%20pa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ACB7-4C83-44C0-91BE-1082BE4A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MOO.dotx</Template>
  <TotalTime>1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Magellium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Sarah LEON</cp:lastModifiedBy>
  <cp:revision>2</cp:revision>
  <dcterms:created xsi:type="dcterms:W3CDTF">2019-09-04T07:20:00Z</dcterms:created>
  <dcterms:modified xsi:type="dcterms:W3CDTF">2019-09-04T07:20:00Z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